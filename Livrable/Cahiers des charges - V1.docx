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4B" w:rsidRPr="00FF36ED" w:rsidRDefault="009F4F4B" w:rsidP="009F4F4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F36E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Cahier des charges</w:t>
      </w:r>
    </w:p>
    <w:p w:rsidR="009F4F4B" w:rsidRPr="00FF36ED" w:rsidRDefault="009F4F4B" w:rsidP="009F4F4B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F36E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I / Présentation générale du problème : </w:t>
      </w: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6ED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Description du projet : </w:t>
      </w:r>
    </w:p>
    <w:p w:rsidR="0061176A" w:rsidRDefault="00181F01" w:rsidP="00DF0C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Le but du projet est de créer un système d’information permettant de gérer les activités pédagogiques des différents col</w:t>
      </w:r>
      <w:r w:rsidR="00FF72CA" w:rsidRPr="00FF36ED">
        <w:rPr>
          <w:rFonts w:ascii="Times New Roman" w:hAnsi="Times New Roman" w:cs="Times New Roman"/>
          <w:sz w:val="24"/>
          <w:szCs w:val="24"/>
        </w:rPr>
        <w:t>l</w:t>
      </w:r>
      <w:r w:rsidRPr="00FF36ED">
        <w:rPr>
          <w:rFonts w:ascii="Times New Roman" w:hAnsi="Times New Roman" w:cs="Times New Roman"/>
          <w:sz w:val="24"/>
          <w:szCs w:val="24"/>
        </w:rPr>
        <w:t>è</w:t>
      </w:r>
      <w:r w:rsidR="00FF72CA" w:rsidRPr="00FF36ED">
        <w:rPr>
          <w:rFonts w:ascii="Times New Roman" w:hAnsi="Times New Roman" w:cs="Times New Roman"/>
          <w:sz w:val="24"/>
          <w:szCs w:val="24"/>
        </w:rPr>
        <w:t xml:space="preserve">ges </w:t>
      </w:r>
      <w:r w:rsidR="00802887" w:rsidRPr="00FF36ED">
        <w:rPr>
          <w:rFonts w:ascii="Times New Roman" w:hAnsi="Times New Roman" w:cs="Times New Roman"/>
          <w:sz w:val="24"/>
          <w:szCs w:val="24"/>
        </w:rPr>
        <w:t>pour le c</w:t>
      </w:r>
      <w:r w:rsidR="004E4E56">
        <w:rPr>
          <w:rFonts w:ascii="Times New Roman" w:hAnsi="Times New Roman" w:cs="Times New Roman"/>
          <w:sz w:val="24"/>
          <w:szCs w:val="24"/>
        </w:rPr>
        <w:t xml:space="preserve">onseil général du Gard. Il faut </w:t>
      </w:r>
      <w:r w:rsidR="00802887" w:rsidRPr="00FF36ED">
        <w:rPr>
          <w:rFonts w:ascii="Times New Roman" w:hAnsi="Times New Roman" w:cs="Times New Roman"/>
          <w:sz w:val="24"/>
          <w:szCs w:val="24"/>
        </w:rPr>
        <w:t xml:space="preserve">amener un outil pratique pour les élèves et les </w:t>
      </w:r>
      <w:r w:rsidR="00DF0C3B" w:rsidRPr="00FF36ED">
        <w:rPr>
          <w:rFonts w:ascii="Times New Roman" w:hAnsi="Times New Roman" w:cs="Times New Roman"/>
          <w:sz w:val="24"/>
          <w:szCs w:val="24"/>
        </w:rPr>
        <w:t xml:space="preserve">différents intervenants des collèges. </w:t>
      </w:r>
    </w:p>
    <w:p w:rsidR="009D7F31" w:rsidRDefault="00DF0C3B" w:rsidP="00DF0C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Pour les élèves</w:t>
      </w:r>
      <w:r w:rsidR="000A3140">
        <w:rPr>
          <w:rFonts w:ascii="Times New Roman" w:hAnsi="Times New Roman" w:cs="Times New Roman"/>
          <w:sz w:val="24"/>
          <w:szCs w:val="24"/>
        </w:rPr>
        <w:t>,</w:t>
      </w:r>
      <w:r w:rsidRPr="00FF36ED">
        <w:rPr>
          <w:rFonts w:ascii="Times New Roman" w:hAnsi="Times New Roman" w:cs="Times New Roman"/>
          <w:sz w:val="24"/>
          <w:szCs w:val="24"/>
        </w:rPr>
        <w:t xml:space="preserve"> ce programme doit leur donner</w:t>
      </w:r>
      <w:r w:rsidR="00E17909">
        <w:rPr>
          <w:rFonts w:ascii="Times New Roman" w:hAnsi="Times New Roman" w:cs="Times New Roman"/>
          <w:sz w:val="24"/>
          <w:szCs w:val="24"/>
        </w:rPr>
        <w:t xml:space="preserve"> accès</w:t>
      </w:r>
      <w:r w:rsidRPr="00FF36ED">
        <w:rPr>
          <w:rFonts w:ascii="Times New Roman" w:hAnsi="Times New Roman" w:cs="Times New Roman"/>
          <w:sz w:val="24"/>
          <w:szCs w:val="24"/>
        </w:rPr>
        <w:t xml:space="preserve"> à leurs notes </w:t>
      </w:r>
      <w:r w:rsidR="000A3140">
        <w:rPr>
          <w:rFonts w:ascii="Times New Roman" w:hAnsi="Times New Roman" w:cs="Times New Roman"/>
          <w:sz w:val="24"/>
          <w:szCs w:val="24"/>
        </w:rPr>
        <w:t>pour</w:t>
      </w:r>
      <w:r w:rsidRPr="00FF36ED">
        <w:rPr>
          <w:rFonts w:ascii="Times New Roman" w:hAnsi="Times New Roman" w:cs="Times New Roman"/>
          <w:sz w:val="24"/>
          <w:szCs w:val="24"/>
        </w:rPr>
        <w:t xml:space="preserve"> les différents </w:t>
      </w:r>
      <w:r w:rsidR="00E17909">
        <w:rPr>
          <w:rFonts w:ascii="Times New Roman" w:hAnsi="Times New Roman" w:cs="Times New Roman"/>
          <w:sz w:val="24"/>
          <w:szCs w:val="24"/>
        </w:rPr>
        <w:t>tri</w:t>
      </w:r>
      <w:r w:rsidRPr="00FF36ED">
        <w:rPr>
          <w:rFonts w:ascii="Times New Roman" w:hAnsi="Times New Roman" w:cs="Times New Roman"/>
          <w:sz w:val="24"/>
          <w:szCs w:val="24"/>
        </w:rPr>
        <w:t xml:space="preserve">mestres, leurs bulletins, leur emploi du temps et leurs </w:t>
      </w:r>
      <w:r w:rsidR="004D5B80" w:rsidRPr="00FF36ED">
        <w:rPr>
          <w:rFonts w:ascii="Times New Roman" w:hAnsi="Times New Roman" w:cs="Times New Roman"/>
          <w:sz w:val="24"/>
          <w:szCs w:val="24"/>
        </w:rPr>
        <w:t xml:space="preserve">devoirs. Pour les </w:t>
      </w:r>
      <w:r w:rsidR="0061176A">
        <w:rPr>
          <w:rFonts w:ascii="Times New Roman" w:hAnsi="Times New Roman" w:cs="Times New Roman"/>
          <w:sz w:val="24"/>
          <w:szCs w:val="24"/>
        </w:rPr>
        <w:t>professeurs</w:t>
      </w:r>
      <w:r w:rsidR="004D5B80" w:rsidRPr="00FF36ED">
        <w:rPr>
          <w:rFonts w:ascii="Times New Roman" w:hAnsi="Times New Roman" w:cs="Times New Roman"/>
          <w:sz w:val="24"/>
          <w:szCs w:val="24"/>
        </w:rPr>
        <w:t xml:space="preserve">, </w:t>
      </w:r>
      <w:r w:rsidR="00CA043B" w:rsidRPr="00FF36ED">
        <w:rPr>
          <w:rFonts w:ascii="Times New Roman" w:hAnsi="Times New Roman" w:cs="Times New Roman"/>
          <w:sz w:val="24"/>
          <w:szCs w:val="24"/>
        </w:rPr>
        <w:t xml:space="preserve">ils doivent avoir accès </w:t>
      </w:r>
      <w:r w:rsidR="0018421C" w:rsidRPr="00FF36ED">
        <w:rPr>
          <w:rFonts w:ascii="Times New Roman" w:hAnsi="Times New Roman" w:cs="Times New Roman"/>
          <w:sz w:val="24"/>
          <w:szCs w:val="24"/>
        </w:rPr>
        <w:t>à la gestion de leurs classes pour entrer les notes et appréciations des élèves ainsi que les devoirs</w:t>
      </w:r>
      <w:r w:rsidR="0083652C">
        <w:rPr>
          <w:rFonts w:ascii="Times New Roman" w:hAnsi="Times New Roman" w:cs="Times New Roman"/>
          <w:sz w:val="24"/>
          <w:szCs w:val="24"/>
        </w:rPr>
        <w:t>,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 </w:t>
      </w:r>
      <w:r w:rsidR="00C01DEF">
        <w:rPr>
          <w:rFonts w:ascii="Times New Roman" w:hAnsi="Times New Roman" w:cs="Times New Roman"/>
          <w:sz w:val="24"/>
          <w:szCs w:val="24"/>
        </w:rPr>
        <w:t>relatifs à leur matière</w:t>
      </w:r>
      <w:r w:rsidR="0083652C">
        <w:rPr>
          <w:rFonts w:ascii="Times New Roman" w:hAnsi="Times New Roman" w:cs="Times New Roman"/>
          <w:sz w:val="24"/>
          <w:szCs w:val="24"/>
        </w:rPr>
        <w:t>,</w:t>
      </w:r>
      <w:r w:rsidR="00C01DEF">
        <w:rPr>
          <w:rFonts w:ascii="Times New Roman" w:hAnsi="Times New Roman" w:cs="Times New Roman"/>
          <w:sz w:val="24"/>
          <w:szCs w:val="24"/>
        </w:rPr>
        <w:t xml:space="preserve"> 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à faire pour </w:t>
      </w:r>
      <w:r w:rsidR="00292F2C">
        <w:rPr>
          <w:rFonts w:ascii="Times New Roman" w:hAnsi="Times New Roman" w:cs="Times New Roman"/>
          <w:sz w:val="24"/>
          <w:szCs w:val="24"/>
        </w:rPr>
        <w:t>les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 prochaines </w:t>
      </w:r>
      <w:r w:rsidR="009E68F6" w:rsidRPr="00FF36ED">
        <w:rPr>
          <w:rFonts w:ascii="Times New Roman" w:hAnsi="Times New Roman" w:cs="Times New Roman"/>
          <w:sz w:val="24"/>
          <w:szCs w:val="24"/>
        </w:rPr>
        <w:t>séance</w:t>
      </w:r>
      <w:r w:rsidR="00A175CE">
        <w:rPr>
          <w:rFonts w:ascii="Times New Roman" w:hAnsi="Times New Roman" w:cs="Times New Roman"/>
          <w:sz w:val="24"/>
          <w:szCs w:val="24"/>
        </w:rPr>
        <w:t>s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. </w:t>
      </w:r>
      <w:r w:rsidR="00956084">
        <w:rPr>
          <w:rFonts w:ascii="Times New Roman" w:hAnsi="Times New Roman" w:cs="Times New Roman"/>
          <w:sz w:val="24"/>
          <w:szCs w:val="24"/>
        </w:rPr>
        <w:t xml:space="preserve">Les professeurs </w:t>
      </w:r>
      <w:r w:rsidR="00534C91">
        <w:rPr>
          <w:rFonts w:ascii="Times New Roman" w:hAnsi="Times New Roman" w:cs="Times New Roman"/>
          <w:sz w:val="24"/>
          <w:szCs w:val="24"/>
        </w:rPr>
        <w:t>principaux</w:t>
      </w:r>
      <w:r w:rsidR="00956084">
        <w:rPr>
          <w:rFonts w:ascii="Times New Roman" w:hAnsi="Times New Roman" w:cs="Times New Roman"/>
          <w:sz w:val="24"/>
          <w:szCs w:val="24"/>
        </w:rPr>
        <w:t xml:space="preserve"> </w:t>
      </w:r>
      <w:r w:rsidR="009A1BB3">
        <w:rPr>
          <w:rFonts w:ascii="Times New Roman" w:hAnsi="Times New Roman" w:cs="Times New Roman"/>
          <w:sz w:val="24"/>
          <w:szCs w:val="24"/>
        </w:rPr>
        <w:t xml:space="preserve">pourront </w:t>
      </w:r>
      <w:r w:rsidR="00A44875">
        <w:rPr>
          <w:rFonts w:ascii="Times New Roman" w:hAnsi="Times New Roman" w:cs="Times New Roman"/>
          <w:sz w:val="24"/>
          <w:szCs w:val="24"/>
        </w:rPr>
        <w:t>de</w:t>
      </w:r>
      <w:r w:rsidR="009A1BB3">
        <w:rPr>
          <w:rFonts w:ascii="Times New Roman" w:hAnsi="Times New Roman" w:cs="Times New Roman"/>
          <w:sz w:val="24"/>
          <w:szCs w:val="24"/>
        </w:rPr>
        <w:t xml:space="preserve"> plus </w:t>
      </w:r>
      <w:r w:rsidR="00557FD3">
        <w:rPr>
          <w:rFonts w:ascii="Times New Roman" w:hAnsi="Times New Roman" w:cs="Times New Roman"/>
          <w:sz w:val="24"/>
          <w:szCs w:val="24"/>
        </w:rPr>
        <w:t>administrer</w:t>
      </w:r>
      <w:r w:rsidR="009A1BB3">
        <w:rPr>
          <w:rFonts w:ascii="Times New Roman" w:hAnsi="Times New Roman" w:cs="Times New Roman"/>
          <w:sz w:val="24"/>
          <w:szCs w:val="24"/>
        </w:rPr>
        <w:t xml:space="preserve"> l’empois du temps </w:t>
      </w:r>
      <w:r w:rsidR="00C01DEF">
        <w:rPr>
          <w:rFonts w:ascii="Times New Roman" w:hAnsi="Times New Roman" w:cs="Times New Roman"/>
          <w:sz w:val="24"/>
          <w:szCs w:val="24"/>
        </w:rPr>
        <w:t>de leur classe</w:t>
      </w:r>
      <w:r w:rsidR="006B12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1F01" w:rsidRPr="00FF36ED" w:rsidRDefault="0018421C" w:rsidP="00DF0C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 xml:space="preserve">Un </w:t>
      </w:r>
      <w:r w:rsidR="00D809E9">
        <w:rPr>
          <w:rFonts w:ascii="Times New Roman" w:hAnsi="Times New Roman" w:cs="Times New Roman"/>
          <w:sz w:val="24"/>
          <w:szCs w:val="24"/>
        </w:rPr>
        <w:t>outil</w:t>
      </w:r>
      <w:r w:rsidRPr="00FF36ED">
        <w:rPr>
          <w:rFonts w:ascii="Times New Roman" w:hAnsi="Times New Roman" w:cs="Times New Roman"/>
          <w:sz w:val="24"/>
          <w:szCs w:val="24"/>
        </w:rPr>
        <w:t xml:space="preserve"> de messagerie est également désiré afin que les élèves, les intervenants et les parents d’</w:t>
      </w:r>
      <w:r w:rsidR="00FF36ED" w:rsidRPr="00FF36ED">
        <w:rPr>
          <w:rFonts w:ascii="Times New Roman" w:hAnsi="Times New Roman" w:cs="Times New Roman"/>
          <w:sz w:val="24"/>
          <w:szCs w:val="24"/>
        </w:rPr>
        <w:t xml:space="preserve">élève puissent échanger. </w:t>
      </w:r>
    </w:p>
    <w:p w:rsidR="00FF36ED" w:rsidRPr="00046F1B" w:rsidRDefault="00FF36ED" w:rsidP="00FF36E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F1B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Organisation du projet : </w:t>
      </w:r>
    </w:p>
    <w:p w:rsidR="00FF36ED" w:rsidRPr="00FF36ED" w:rsidRDefault="00FF36ED" w:rsidP="00FF36ED">
      <w:p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ab/>
        <w:t xml:space="preserve">Le groupe de travail est constitué des personnes suivantes : 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 xml:space="preserve">Chevru Adrien 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Guénot Quentin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Régnier Suzon</w:t>
      </w:r>
    </w:p>
    <w:p w:rsidR="00FF36ED" w:rsidRDefault="00FF36ED" w:rsidP="00FF36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Le projet doit se terminer à la fin de la première semaine du mois de Juillet 2014. Ce projet sera suivi et encadré par Monsieur VLASAK Joël</w:t>
      </w:r>
      <w:r w:rsidR="000E5111">
        <w:rPr>
          <w:rFonts w:ascii="Times New Roman" w:hAnsi="Times New Roman" w:cs="Times New Roman"/>
          <w:sz w:val="24"/>
          <w:szCs w:val="24"/>
        </w:rPr>
        <w:t>.</w:t>
      </w:r>
    </w:p>
    <w:p w:rsidR="00AF5D22" w:rsidRPr="00F401D0" w:rsidRDefault="00AF5D22" w:rsidP="00AF5D2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1D0">
        <w:rPr>
          <w:rFonts w:ascii="Times New Roman" w:hAnsi="Times New Roman" w:cs="Times New Roman"/>
          <w:b/>
          <w:sz w:val="24"/>
          <w:szCs w:val="24"/>
          <w:u w:val="single"/>
        </w:rPr>
        <w:t>Utilisateurs du produit :</w:t>
      </w:r>
    </w:p>
    <w:p w:rsidR="00AF5D22" w:rsidRDefault="00AF5D22" w:rsidP="006117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utilisateurs principaux sont les élèves</w:t>
      </w:r>
      <w:r w:rsidR="00F401D0">
        <w:rPr>
          <w:rFonts w:ascii="Times New Roman" w:hAnsi="Times New Roman" w:cs="Times New Roman"/>
          <w:sz w:val="24"/>
          <w:szCs w:val="24"/>
        </w:rPr>
        <w:t xml:space="preserve"> des différents collèges</w:t>
      </w:r>
      <w:r>
        <w:rPr>
          <w:rFonts w:ascii="Times New Roman" w:hAnsi="Times New Roman" w:cs="Times New Roman"/>
          <w:sz w:val="24"/>
          <w:szCs w:val="24"/>
        </w:rPr>
        <w:t xml:space="preserve">, leurs </w:t>
      </w:r>
      <w:r w:rsidR="007345EC">
        <w:rPr>
          <w:rFonts w:ascii="Times New Roman" w:hAnsi="Times New Roman" w:cs="Times New Roman"/>
          <w:sz w:val="24"/>
          <w:szCs w:val="24"/>
        </w:rPr>
        <w:t>parents ainsi que les différents intervenants</w:t>
      </w:r>
      <w:r w:rsidR="004D138A">
        <w:rPr>
          <w:rFonts w:ascii="Times New Roman" w:hAnsi="Times New Roman" w:cs="Times New Roman"/>
          <w:sz w:val="24"/>
          <w:szCs w:val="24"/>
        </w:rPr>
        <w:t xml:space="preserve"> (professeurs, </w:t>
      </w:r>
      <w:r w:rsidR="00534C91">
        <w:rPr>
          <w:rFonts w:ascii="Times New Roman" w:hAnsi="Times New Roman" w:cs="Times New Roman"/>
          <w:sz w:val="24"/>
          <w:szCs w:val="24"/>
        </w:rPr>
        <w:t>directeurs</w:t>
      </w:r>
      <w:r w:rsidR="00F401D0">
        <w:rPr>
          <w:rFonts w:ascii="Times New Roman" w:hAnsi="Times New Roman" w:cs="Times New Roman"/>
          <w:sz w:val="24"/>
          <w:szCs w:val="24"/>
        </w:rPr>
        <w:t xml:space="preserve"> …)</w:t>
      </w:r>
      <w:r w:rsidR="007345EC">
        <w:rPr>
          <w:rFonts w:ascii="Times New Roman" w:hAnsi="Times New Roman" w:cs="Times New Roman"/>
          <w:sz w:val="24"/>
          <w:szCs w:val="24"/>
        </w:rPr>
        <w:t>.</w:t>
      </w:r>
    </w:p>
    <w:p w:rsidR="00740248" w:rsidRPr="00E3375A" w:rsidRDefault="00740248" w:rsidP="0074024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75A">
        <w:rPr>
          <w:rFonts w:ascii="Times New Roman" w:hAnsi="Times New Roman" w:cs="Times New Roman"/>
          <w:b/>
          <w:sz w:val="24"/>
          <w:szCs w:val="24"/>
          <w:u w:val="single"/>
        </w:rPr>
        <w:t xml:space="preserve">Contexte : </w:t>
      </w:r>
    </w:p>
    <w:p w:rsidR="003C63F5" w:rsidRDefault="0012660C" w:rsidP="003C63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nos jours, </w:t>
      </w:r>
      <w:r w:rsidR="00221DA1">
        <w:rPr>
          <w:rFonts w:ascii="Times New Roman" w:hAnsi="Times New Roman" w:cs="Times New Roman"/>
          <w:sz w:val="24"/>
          <w:szCs w:val="24"/>
        </w:rPr>
        <w:t>il est capital de rester connecté. C’est pourquoi il est devenu important pour les établissements scolaires de développer de moyens de communication entre les élèves, les prof</w:t>
      </w:r>
      <w:r w:rsidR="002F09E0">
        <w:rPr>
          <w:rFonts w:ascii="Times New Roman" w:hAnsi="Times New Roman" w:cs="Times New Roman"/>
          <w:sz w:val="24"/>
          <w:szCs w:val="24"/>
        </w:rPr>
        <w:t>esseurs et les parents d’élèves.</w:t>
      </w:r>
    </w:p>
    <w:p w:rsidR="00574A77" w:rsidRDefault="00574A77" w:rsidP="003C63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09E0" w:rsidRPr="003C63F5" w:rsidRDefault="002F09E0" w:rsidP="003C63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B70">
        <w:rPr>
          <w:rFonts w:ascii="Times New Roman" w:hAnsi="Times New Roman"/>
          <w:b/>
          <w:color w:val="FF0000"/>
          <w:sz w:val="24"/>
          <w:szCs w:val="24"/>
          <w:u w:val="single"/>
        </w:rPr>
        <w:lastRenderedPageBreak/>
        <w:t>II / Expression des besoins :</w:t>
      </w:r>
    </w:p>
    <w:p w:rsidR="002F09E0" w:rsidRPr="00B23B70" w:rsidRDefault="002F09E0" w:rsidP="002F09E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61F7A">
        <w:rPr>
          <w:rFonts w:ascii="Times New Roman" w:hAnsi="Times New Roman"/>
          <w:b/>
          <w:sz w:val="24"/>
          <w:szCs w:val="24"/>
          <w:u w:val="single"/>
        </w:rPr>
        <w:t>Fonctionnalités</w:t>
      </w:r>
      <w:r w:rsidRPr="00B23B70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2F09E0" w:rsidRPr="00B23B70" w:rsidRDefault="002F09E0" w:rsidP="002F09E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23B70">
        <w:rPr>
          <w:rFonts w:ascii="Times New Roman" w:hAnsi="Times New Roman"/>
          <w:b/>
          <w:sz w:val="24"/>
          <w:szCs w:val="24"/>
        </w:rPr>
        <w:tab/>
      </w:r>
    </w:p>
    <w:p w:rsidR="002F09E0" w:rsidRDefault="002F09E0" w:rsidP="002F09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82521">
        <w:rPr>
          <w:rFonts w:ascii="Times New Roman" w:hAnsi="Times New Roman"/>
          <w:b/>
          <w:sz w:val="24"/>
          <w:szCs w:val="24"/>
        </w:rPr>
        <w:tab/>
      </w:r>
      <w:r w:rsidRPr="00653AD4">
        <w:rPr>
          <w:rFonts w:ascii="Times New Roman" w:hAnsi="Times New Roman"/>
          <w:sz w:val="24"/>
          <w:szCs w:val="24"/>
        </w:rPr>
        <w:t xml:space="preserve">Le </w:t>
      </w:r>
      <w:r w:rsidRPr="00A1486C">
        <w:rPr>
          <w:rFonts w:ascii="Times New Roman" w:hAnsi="Times New Roman"/>
          <w:sz w:val="24"/>
          <w:szCs w:val="24"/>
        </w:rPr>
        <w:t>logiciel</w:t>
      </w:r>
      <w:r w:rsidRPr="00653AD4">
        <w:rPr>
          <w:rFonts w:ascii="Times New Roman" w:hAnsi="Times New Roman"/>
          <w:sz w:val="24"/>
          <w:szCs w:val="24"/>
        </w:rPr>
        <w:t xml:space="preserve"> implémenté doit permettre</w:t>
      </w:r>
      <w:r>
        <w:rPr>
          <w:rFonts w:ascii="Times New Roman" w:hAnsi="Times New Roman"/>
          <w:sz w:val="24"/>
          <w:szCs w:val="24"/>
        </w:rPr>
        <w:t xml:space="preserve"> tout d’abord</w:t>
      </w:r>
      <w:r w:rsidRPr="00653AD4">
        <w:rPr>
          <w:rFonts w:ascii="Times New Roman" w:hAnsi="Times New Roman"/>
          <w:sz w:val="24"/>
          <w:szCs w:val="24"/>
        </w:rPr>
        <w:t xml:space="preserve"> à un </w:t>
      </w:r>
      <w:r>
        <w:rPr>
          <w:rFonts w:ascii="Times New Roman" w:hAnsi="Times New Roman"/>
          <w:sz w:val="24"/>
          <w:szCs w:val="24"/>
        </w:rPr>
        <w:t>utilisateur de s’authentifier grâce à un portail de connexion. A l’aide d’une base de données le logiciel doit reconnaitre l’utilisateur et afficher son interface (interface élève ou interface professeur).</w:t>
      </w:r>
    </w:p>
    <w:p w:rsidR="002F09E0" w:rsidRDefault="002F09E0" w:rsidP="002F09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574A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L’interface élève devra permettre à l’élève authentifié de connaitre le nom de sa classe et de son professeur principal, de voir sa liste des matières avec les professeurs associés ainsi que leurs adresses e-mail, l’élève pourra également consulter ses notes par trimestre, afficher son bulletin et éventuellement l’imprimer. </w:t>
      </w:r>
    </w:p>
    <w:p w:rsidR="002F09E0" w:rsidRDefault="002F09E0" w:rsidP="002F09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574A7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L'interface professeur devra elle permettre à un professeur authentifié de voir sa liste des classes ainsi que de saisir, consulter et modifier les notes correspondant à sa matière, il pourra également saisir des appréciations pour sa matière. Par contre si le professeur est </w:t>
      </w:r>
      <w:r w:rsidR="002F6868">
        <w:rPr>
          <w:rFonts w:ascii="Times New Roman" w:hAnsi="Times New Roman"/>
          <w:sz w:val="24"/>
          <w:szCs w:val="24"/>
        </w:rPr>
        <w:t xml:space="preserve">le </w:t>
      </w:r>
      <w:r>
        <w:rPr>
          <w:rFonts w:ascii="Times New Roman" w:hAnsi="Times New Roman"/>
          <w:sz w:val="24"/>
          <w:szCs w:val="24"/>
        </w:rPr>
        <w:t>professeur principal d’une classe, il aura la possibilité de consulter et modifier les notes de toutes les matières de cette classe.</w:t>
      </w:r>
      <w:r w:rsidRPr="00B23B70">
        <w:rPr>
          <w:rFonts w:ascii="Times New Roman" w:hAnsi="Times New Roman"/>
          <w:sz w:val="24"/>
          <w:szCs w:val="24"/>
        </w:rPr>
        <w:t xml:space="preserve"> </w:t>
      </w:r>
    </w:p>
    <w:p w:rsidR="002F09E0" w:rsidRDefault="002F09E0" w:rsidP="002F09E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Calibri" w:hAnsi="Calibri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-910558</wp:posOffset>
            </wp:positionH>
            <wp:positionV relativeFrom="paragraph">
              <wp:posOffset>181174</wp:posOffset>
            </wp:positionV>
            <wp:extent cx="7543800" cy="3828415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  <w:u w:val="single"/>
        </w:rPr>
        <w:t>Cas d’utilisation : Cas d’un</w:t>
      </w:r>
      <w:r w:rsidRPr="003B2664">
        <w:rPr>
          <w:rFonts w:ascii="Times New Roman" w:hAnsi="Times New Roman"/>
          <w:b/>
          <w:sz w:val="24"/>
          <w:szCs w:val="24"/>
          <w:u w:val="single"/>
        </w:rPr>
        <w:t xml:space="preserve"> Elève :</w:t>
      </w:r>
    </w:p>
    <w:p w:rsidR="002052C2" w:rsidRDefault="002052C2" w:rsidP="002F09E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052C2" w:rsidRDefault="002052C2" w:rsidP="002F09E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052C2" w:rsidRPr="003B2664" w:rsidRDefault="002052C2" w:rsidP="002F09E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 rofesseur</w:t>
      </w: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8F00C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F09E0" w:rsidRPr="00B63A02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63A02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Cas d’utilisation : Cas d’un professeur </w:t>
      </w:r>
      <w:r w:rsidR="006C11D1">
        <w:rPr>
          <w:rFonts w:ascii="Times New Roman" w:hAnsi="Times New Roman"/>
          <w:b/>
          <w:sz w:val="24"/>
          <w:szCs w:val="24"/>
          <w:u w:val="single"/>
        </w:rPr>
        <w:t>(</w:t>
      </w:r>
      <w:r w:rsidRPr="00B63A02">
        <w:rPr>
          <w:rFonts w:ascii="Times New Roman" w:hAnsi="Times New Roman"/>
          <w:b/>
          <w:sz w:val="24"/>
          <w:szCs w:val="24"/>
          <w:u w:val="single"/>
        </w:rPr>
        <w:t>principal</w:t>
      </w:r>
      <w:r w:rsidR="006C11D1">
        <w:rPr>
          <w:rFonts w:ascii="Times New Roman" w:hAnsi="Times New Roman"/>
          <w:b/>
          <w:sz w:val="24"/>
          <w:szCs w:val="24"/>
          <w:u w:val="single"/>
        </w:rPr>
        <w:t>) :</w:t>
      </w:r>
    </w:p>
    <w:p w:rsidR="002F09E0" w:rsidRDefault="002052C2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D3CBFEB" wp14:editId="2E9B65AD">
            <wp:simplePos x="0" y="0"/>
            <wp:positionH relativeFrom="column">
              <wp:posOffset>-669906</wp:posOffset>
            </wp:positionH>
            <wp:positionV relativeFrom="paragraph">
              <wp:posOffset>80360</wp:posOffset>
            </wp:positionV>
            <wp:extent cx="7086600" cy="56483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64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57074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2108579</wp:posOffset>
                </wp:positionH>
                <wp:positionV relativeFrom="paragraph">
                  <wp:posOffset>212005</wp:posOffset>
                </wp:positionV>
                <wp:extent cx="1337481" cy="0"/>
                <wp:effectExtent l="0" t="0" r="1524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16.7pt" to="271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" strokecolor="#5a5a5a [2109]" strokeweight="1pt"/>
            </w:pict>
          </mc:Fallback>
        </mc:AlternateContent>
      </w: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F09E0">
      <w:pPr>
        <w:spacing w:after="0" w:line="360" w:lineRule="auto"/>
        <w:ind w:left="-900"/>
        <w:jc w:val="both"/>
        <w:rPr>
          <w:rFonts w:ascii="Times New Roman" w:hAnsi="Times New Roman"/>
          <w:sz w:val="24"/>
          <w:szCs w:val="24"/>
        </w:rPr>
      </w:pPr>
    </w:p>
    <w:p w:rsidR="002F09E0" w:rsidRDefault="002F09E0" w:rsidP="00257074">
      <w:pPr>
        <w:rPr>
          <w:rFonts w:ascii="Times New Roman" w:hAnsi="Times New Roman"/>
          <w:sz w:val="24"/>
          <w:szCs w:val="24"/>
        </w:rPr>
      </w:pPr>
    </w:p>
    <w:p w:rsidR="00560877" w:rsidRDefault="00560877" w:rsidP="00221D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0877" w:rsidRDefault="00560877" w:rsidP="008F00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0CD" w:rsidRDefault="008F00CD" w:rsidP="008F00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877" w:rsidRPr="00E3375A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E3375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III / Prestations attendues :</w:t>
      </w:r>
    </w:p>
    <w:p w:rsidR="00560877" w:rsidRPr="00E3375A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1EC" w:rsidRPr="00E3375A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75A">
        <w:rPr>
          <w:rFonts w:ascii="Times New Roman" w:hAnsi="Times New Roman" w:cs="Times New Roman"/>
          <w:b/>
          <w:sz w:val="24"/>
          <w:szCs w:val="24"/>
          <w:u w:val="single"/>
        </w:rPr>
        <w:t>Livrable :</w:t>
      </w:r>
    </w:p>
    <w:p w:rsidR="00E930C1" w:rsidRPr="00FD4B15" w:rsidRDefault="00E930C1" w:rsidP="00FD4B1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15">
        <w:rPr>
          <w:rFonts w:ascii="Times New Roman" w:hAnsi="Times New Roman" w:cs="Times New Roman"/>
          <w:sz w:val="24"/>
          <w:szCs w:val="24"/>
        </w:rPr>
        <w:t xml:space="preserve">Cahier des charges </w:t>
      </w:r>
    </w:p>
    <w:p w:rsidR="00E930C1" w:rsidRPr="00FD4B15" w:rsidRDefault="00E930C1" w:rsidP="00FD4B1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15">
        <w:rPr>
          <w:rFonts w:ascii="Times New Roman" w:hAnsi="Times New Roman" w:cs="Times New Roman"/>
          <w:sz w:val="24"/>
          <w:szCs w:val="24"/>
        </w:rPr>
        <w:t>Dossier de spécification</w:t>
      </w:r>
    </w:p>
    <w:p w:rsidR="00E930C1" w:rsidRPr="00FD4B15" w:rsidRDefault="00E930C1" w:rsidP="00FD4B1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15">
        <w:rPr>
          <w:rFonts w:ascii="Times New Roman" w:hAnsi="Times New Roman" w:cs="Times New Roman"/>
          <w:sz w:val="24"/>
          <w:szCs w:val="24"/>
        </w:rPr>
        <w:t>Modélisation UML du modèle complet du domaine</w:t>
      </w:r>
    </w:p>
    <w:p w:rsidR="00EB3D0A" w:rsidRPr="00FD4B15" w:rsidRDefault="00E930C1" w:rsidP="00FD4B1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15">
        <w:rPr>
          <w:rFonts w:ascii="Times New Roman" w:hAnsi="Times New Roman" w:cs="Times New Roman"/>
          <w:sz w:val="24"/>
          <w:szCs w:val="24"/>
        </w:rPr>
        <w:t>Modélisation UML du logiciel implémenté</w:t>
      </w:r>
    </w:p>
    <w:p w:rsidR="00E930C1" w:rsidRPr="00FD4B15" w:rsidRDefault="00EB3D0A" w:rsidP="00FD4B1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15">
        <w:rPr>
          <w:rFonts w:ascii="Times New Roman" w:hAnsi="Times New Roman" w:cs="Times New Roman"/>
          <w:sz w:val="24"/>
          <w:szCs w:val="24"/>
        </w:rPr>
        <w:t>Sources commentés du projet</w:t>
      </w:r>
      <w:r w:rsidR="00CD212E" w:rsidRPr="00FD4B15">
        <w:rPr>
          <w:rFonts w:ascii="Times New Roman" w:hAnsi="Times New Roman" w:cs="Times New Roman"/>
          <w:sz w:val="24"/>
          <w:szCs w:val="24"/>
        </w:rPr>
        <w:tab/>
      </w:r>
    </w:p>
    <w:p w:rsidR="000D107F" w:rsidRPr="00FD4B15" w:rsidRDefault="000D107F" w:rsidP="00FD4B1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15">
        <w:rPr>
          <w:rFonts w:ascii="Times New Roman" w:hAnsi="Times New Roman" w:cs="Times New Roman"/>
          <w:sz w:val="24"/>
          <w:szCs w:val="24"/>
        </w:rPr>
        <w:t>Présentation oral et démonstration du projet à la fin.</w:t>
      </w:r>
    </w:p>
    <w:p w:rsidR="00560877" w:rsidRDefault="006F1D9E" w:rsidP="00FD4B15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B15">
        <w:rPr>
          <w:rFonts w:ascii="Times New Roman" w:hAnsi="Times New Roman" w:cs="Times New Roman"/>
          <w:sz w:val="24"/>
          <w:szCs w:val="24"/>
        </w:rPr>
        <w:t>Un programme exécutable et portable</w:t>
      </w:r>
      <w:r w:rsidR="007D6087" w:rsidRPr="00FD4B15">
        <w:rPr>
          <w:rFonts w:ascii="Times New Roman" w:hAnsi="Times New Roman" w:cs="Times New Roman"/>
          <w:sz w:val="24"/>
          <w:szCs w:val="24"/>
        </w:rPr>
        <w:t xml:space="preserve"> sur différents pc contenant le programme et un</w:t>
      </w:r>
      <w:r w:rsidR="00FD70B4" w:rsidRPr="00FD4B15">
        <w:rPr>
          <w:rFonts w:ascii="Times New Roman" w:hAnsi="Times New Roman" w:cs="Times New Roman"/>
          <w:sz w:val="24"/>
          <w:szCs w:val="24"/>
        </w:rPr>
        <w:t xml:space="preserve">e </w:t>
      </w:r>
      <w:r w:rsidR="007D6087" w:rsidRPr="00FD4B15">
        <w:rPr>
          <w:rFonts w:ascii="Times New Roman" w:hAnsi="Times New Roman" w:cs="Times New Roman"/>
          <w:sz w:val="24"/>
          <w:szCs w:val="24"/>
        </w:rPr>
        <w:t xml:space="preserve">base de données. </w:t>
      </w:r>
      <w:r w:rsidRPr="00FD4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AC4" w:rsidRPr="00F42AC4" w:rsidRDefault="00F42AC4" w:rsidP="00F42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1EC" w:rsidRPr="00EA5DAE" w:rsidRDefault="00560877" w:rsidP="005608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5DAE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Tests : </w:t>
      </w:r>
    </w:p>
    <w:p w:rsidR="00087F34" w:rsidRDefault="00986EEB" w:rsidP="00FD4B15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Lancement du programme.</w:t>
      </w:r>
    </w:p>
    <w:p w:rsidR="00087F34" w:rsidRDefault="00087F34" w:rsidP="00FD4B15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Connexion élève, professeur et professeur principale</w:t>
      </w:r>
      <w:r w:rsidR="00986EEB">
        <w:rPr>
          <w:rFonts w:ascii="Times New Roman" w:hAnsi="Times New Roman" w:cs="Times New Roman"/>
          <w:sz w:val="24"/>
          <w:szCs w:val="24"/>
        </w:rPr>
        <w:t>.</w:t>
      </w:r>
    </w:p>
    <w:p w:rsidR="00087F34" w:rsidRDefault="00C84DB6" w:rsidP="00FD4B15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l’élève : Lire ses notes, afficher son bulletin.</w:t>
      </w:r>
    </w:p>
    <w:p w:rsidR="00C84DB6" w:rsidRDefault="00C84DB6" w:rsidP="00FD4B15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 professeur : Lire les notes des élèves dans ses différentes </w:t>
      </w:r>
      <w:r w:rsidR="007D7B62">
        <w:rPr>
          <w:rFonts w:ascii="Times New Roman" w:hAnsi="Times New Roman" w:cs="Times New Roman"/>
          <w:sz w:val="24"/>
          <w:szCs w:val="24"/>
        </w:rPr>
        <w:t>classes, les modifier et ajouter des appréciations</w:t>
      </w:r>
      <w:r w:rsidR="00986EEB">
        <w:rPr>
          <w:rFonts w:ascii="Times New Roman" w:hAnsi="Times New Roman" w:cs="Times New Roman"/>
          <w:sz w:val="24"/>
          <w:szCs w:val="24"/>
        </w:rPr>
        <w:t>.</w:t>
      </w:r>
    </w:p>
    <w:p w:rsidR="007D7B62" w:rsidRDefault="00D24A00" w:rsidP="00FD4B15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 le calcul automatique de la moyenne</w:t>
      </w:r>
      <w:r w:rsidR="00861CA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24A00" w:rsidRPr="00087F34" w:rsidRDefault="00D24A00" w:rsidP="00FD4B15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 professeur </w:t>
      </w:r>
      <w:r w:rsidR="00E930C1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 : Il doit pouvoir en plus </w:t>
      </w:r>
      <w:r w:rsidR="009F16A9">
        <w:rPr>
          <w:rFonts w:ascii="Times New Roman" w:hAnsi="Times New Roman" w:cs="Times New Roman"/>
          <w:sz w:val="24"/>
          <w:szCs w:val="24"/>
        </w:rPr>
        <w:t xml:space="preserve">de possibilités de professeur, gérer sa classe avec les notes et les appréciations de sa classe dans toutes les matières que </w:t>
      </w:r>
      <w:r w:rsidR="00B11BB4">
        <w:rPr>
          <w:rFonts w:ascii="Times New Roman" w:hAnsi="Times New Roman" w:cs="Times New Roman"/>
          <w:sz w:val="24"/>
          <w:szCs w:val="24"/>
        </w:rPr>
        <w:t>suivent</w:t>
      </w:r>
      <w:r w:rsidR="009F16A9">
        <w:rPr>
          <w:rFonts w:ascii="Times New Roman" w:hAnsi="Times New Roman" w:cs="Times New Roman"/>
          <w:sz w:val="24"/>
          <w:szCs w:val="24"/>
        </w:rPr>
        <w:t xml:space="preserve"> ses élèves.</w:t>
      </w:r>
    </w:p>
    <w:sectPr w:rsidR="00D24A00" w:rsidRPr="00087F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924" w:rsidRDefault="00DB6924" w:rsidP="008F00CD">
      <w:pPr>
        <w:spacing w:after="0" w:line="240" w:lineRule="auto"/>
      </w:pPr>
      <w:r>
        <w:separator/>
      </w:r>
    </w:p>
  </w:endnote>
  <w:endnote w:type="continuationSeparator" w:id="0">
    <w:p w:rsidR="00DB6924" w:rsidRDefault="00DB6924" w:rsidP="008F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924" w:rsidRDefault="00DB6924" w:rsidP="008F00CD">
      <w:pPr>
        <w:spacing w:after="0" w:line="240" w:lineRule="auto"/>
      </w:pPr>
      <w:r>
        <w:separator/>
      </w:r>
    </w:p>
  </w:footnote>
  <w:footnote w:type="continuationSeparator" w:id="0">
    <w:p w:rsidR="00DB6924" w:rsidRDefault="00DB6924" w:rsidP="008F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0CD" w:rsidRDefault="008F00CD" w:rsidP="008F00CD">
    <w:pPr>
      <w:pStyle w:val="En-tte"/>
      <w:jc w:val="right"/>
    </w:pPr>
    <w:r>
      <w:rPr>
        <w:noProof/>
        <w:lang w:val="en-US"/>
      </w:rPr>
      <w:drawing>
        <wp:inline distT="0" distB="0" distL="0" distR="0">
          <wp:extent cx="690918" cy="6141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e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980" cy="615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2323"/>
    <w:multiLevelType w:val="hybridMultilevel"/>
    <w:tmpl w:val="6B4EF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37F1D"/>
    <w:multiLevelType w:val="hybridMultilevel"/>
    <w:tmpl w:val="BD948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9210F"/>
    <w:multiLevelType w:val="hybridMultilevel"/>
    <w:tmpl w:val="D2A6A2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E71473"/>
    <w:multiLevelType w:val="hybridMultilevel"/>
    <w:tmpl w:val="580A0D9E"/>
    <w:lvl w:ilvl="0" w:tplc="A12C9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F7"/>
    <w:rsid w:val="00046F1B"/>
    <w:rsid w:val="00087F34"/>
    <w:rsid w:val="000A3140"/>
    <w:rsid w:val="000D107F"/>
    <w:rsid w:val="000E5111"/>
    <w:rsid w:val="0012660C"/>
    <w:rsid w:val="00181F01"/>
    <w:rsid w:val="0018421C"/>
    <w:rsid w:val="002052C2"/>
    <w:rsid w:val="00221DA1"/>
    <w:rsid w:val="00257074"/>
    <w:rsid w:val="00292F2C"/>
    <w:rsid w:val="002F09E0"/>
    <w:rsid w:val="002F6868"/>
    <w:rsid w:val="003C63F5"/>
    <w:rsid w:val="004C2227"/>
    <w:rsid w:val="004D138A"/>
    <w:rsid w:val="004D5B80"/>
    <w:rsid w:val="004E4E56"/>
    <w:rsid w:val="00534C91"/>
    <w:rsid w:val="00557FD3"/>
    <w:rsid w:val="00560877"/>
    <w:rsid w:val="00574A77"/>
    <w:rsid w:val="005D4BDF"/>
    <w:rsid w:val="0061176A"/>
    <w:rsid w:val="006B126C"/>
    <w:rsid w:val="006C11D1"/>
    <w:rsid w:val="006F1D9E"/>
    <w:rsid w:val="007345EC"/>
    <w:rsid w:val="00740248"/>
    <w:rsid w:val="007D6087"/>
    <w:rsid w:val="007D7B62"/>
    <w:rsid w:val="00802887"/>
    <w:rsid w:val="0083652C"/>
    <w:rsid w:val="00861CA4"/>
    <w:rsid w:val="008963F7"/>
    <w:rsid w:val="008F00CD"/>
    <w:rsid w:val="00956084"/>
    <w:rsid w:val="00986EEB"/>
    <w:rsid w:val="009A1BB3"/>
    <w:rsid w:val="009D7F31"/>
    <w:rsid w:val="009E68F6"/>
    <w:rsid w:val="009F16A9"/>
    <w:rsid w:val="009F4F4B"/>
    <w:rsid w:val="00A175CE"/>
    <w:rsid w:val="00A44875"/>
    <w:rsid w:val="00A46C4F"/>
    <w:rsid w:val="00AF5D22"/>
    <w:rsid w:val="00B11BB4"/>
    <w:rsid w:val="00C01DEF"/>
    <w:rsid w:val="00C84DB6"/>
    <w:rsid w:val="00CA043B"/>
    <w:rsid w:val="00CD212E"/>
    <w:rsid w:val="00D24A00"/>
    <w:rsid w:val="00D809E9"/>
    <w:rsid w:val="00DB61EC"/>
    <w:rsid w:val="00DB6924"/>
    <w:rsid w:val="00DF0C3B"/>
    <w:rsid w:val="00E17909"/>
    <w:rsid w:val="00E930C1"/>
    <w:rsid w:val="00EA5DAE"/>
    <w:rsid w:val="00EB3D0A"/>
    <w:rsid w:val="00F401D0"/>
    <w:rsid w:val="00F42AC4"/>
    <w:rsid w:val="00FD4B15"/>
    <w:rsid w:val="00FD70B4"/>
    <w:rsid w:val="00FF36ED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6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0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0CD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0CD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6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0C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0CD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0C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C546F-81AD-4AD6-8604-AE6669C5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60</cp:revision>
  <dcterms:created xsi:type="dcterms:W3CDTF">2014-03-20T09:07:00Z</dcterms:created>
  <dcterms:modified xsi:type="dcterms:W3CDTF">2014-03-25T10:34:00Z</dcterms:modified>
</cp:coreProperties>
</file>